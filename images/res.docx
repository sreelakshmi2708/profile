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8D1CB" w14:textId="77777777" w:rsidR="0059120E" w:rsidRDefault="00BF2006">
      <w:pPr>
        <w:pStyle w:val="Name"/>
      </w:pPr>
      <w:r>
        <w:t xml:space="preserve">Name: SREELAKSHMI B S </w:t>
      </w:r>
    </w:p>
    <w:p w14:paraId="3D65234D" w14:textId="43F35064" w:rsidR="0059120E" w:rsidRDefault="0025371D">
      <w:pPr>
        <w:pStyle w:val="ContactInfo"/>
      </w:pPr>
      <w:r>
        <w:t xml:space="preserve">ADDRESS: House no.48 </w:t>
      </w:r>
      <w:proofErr w:type="spellStart"/>
      <w:r>
        <w:t>Kattachal</w:t>
      </w:r>
      <w:proofErr w:type="spellEnd"/>
      <w:r>
        <w:t xml:space="preserve"> road </w:t>
      </w:r>
      <w:proofErr w:type="spellStart"/>
      <w:r>
        <w:t>Thirumala</w:t>
      </w:r>
      <w:proofErr w:type="spellEnd"/>
      <w:r w:rsidR="002C3BB2">
        <w:t xml:space="preserve"> Trivandrum </w:t>
      </w:r>
    </w:p>
    <w:p w14:paraId="685FF1B4" w14:textId="68651EE7" w:rsidR="002C3BB2" w:rsidRDefault="00A90C3C">
      <w:pPr>
        <w:pStyle w:val="ContactInfo"/>
      </w:pPr>
      <w:r>
        <w:t>Email</w:t>
      </w:r>
      <w:r w:rsidR="00B177E9">
        <w:t xml:space="preserve">: </w:t>
      </w:r>
      <w:hyperlink r:id="rId7" w:history="1">
        <w:r w:rsidR="00B177E9" w:rsidRPr="005E2AF8">
          <w:rPr>
            <w:rStyle w:val="Hyperlink"/>
          </w:rPr>
          <w:t>sreelakshmi2708@gmail.com</w:t>
        </w:r>
      </w:hyperlink>
      <w:r w:rsidR="00B177E9">
        <w:t xml:space="preserve"> </w:t>
      </w:r>
    </w:p>
    <w:p w14:paraId="6C08108B" w14:textId="77777777" w:rsidR="0059120E" w:rsidRDefault="00FB191D">
      <w:pPr>
        <w:pStyle w:val="Heading1"/>
      </w:pPr>
      <w:sdt>
        <w:sdtPr>
          <w:id w:val="-819804518"/>
          <w:placeholder>
            <w:docPart w:val="58BD0DB421A08E4182E3D383E0764CC8"/>
          </w:placeholder>
          <w:temporary/>
          <w:showingPlcHdr/>
          <w15:appearance w15:val="hidden"/>
        </w:sdtPr>
        <w:sdtEndPr/>
        <w:sdtContent>
          <w:r w:rsidR="008E2E2A">
            <w:t>Skills Summary</w:t>
          </w:r>
        </w:sdtContent>
      </w:sdt>
    </w:p>
    <w:p w14:paraId="0C6FA0F5" w14:textId="6CE5C73F" w:rsidR="0059120E" w:rsidRDefault="00735826" w:rsidP="001F19CF">
      <w:pPr>
        <w:pStyle w:val="ListParagraph"/>
        <w:numPr>
          <w:ilvl w:val="0"/>
          <w:numId w:val="13"/>
        </w:numPr>
        <w:spacing w:after="180"/>
      </w:pPr>
      <w:r>
        <w:t xml:space="preserve">Communication  Skills </w:t>
      </w:r>
    </w:p>
    <w:p w14:paraId="484C523F" w14:textId="4047EA40" w:rsidR="00735826" w:rsidRDefault="00735826" w:rsidP="00735826">
      <w:pPr>
        <w:pStyle w:val="ListParagraph"/>
        <w:numPr>
          <w:ilvl w:val="0"/>
          <w:numId w:val="13"/>
        </w:numPr>
        <w:spacing w:after="180"/>
      </w:pPr>
      <w:r>
        <w:t xml:space="preserve">Leadership </w:t>
      </w:r>
    </w:p>
    <w:p w14:paraId="21F25E69" w14:textId="56CB12F4" w:rsidR="00735826" w:rsidRDefault="00C40C27" w:rsidP="00735826">
      <w:pPr>
        <w:pStyle w:val="ListParagraph"/>
        <w:numPr>
          <w:ilvl w:val="0"/>
          <w:numId w:val="13"/>
        </w:numPr>
        <w:spacing w:after="180"/>
      </w:pPr>
      <w:r>
        <w:t>Coordinating</w:t>
      </w:r>
      <w:r w:rsidR="001F19CF">
        <w:t>/</w:t>
      </w:r>
      <w:r>
        <w:t>Overviewing</w:t>
      </w:r>
    </w:p>
    <w:p w14:paraId="47A3118D" w14:textId="35957D45" w:rsidR="00C40C27" w:rsidRDefault="00C40C27" w:rsidP="00735826">
      <w:pPr>
        <w:pStyle w:val="ListParagraph"/>
        <w:numPr>
          <w:ilvl w:val="0"/>
          <w:numId w:val="13"/>
        </w:numPr>
        <w:spacing w:after="180"/>
      </w:pPr>
      <w:r>
        <w:t xml:space="preserve">Problem Solving </w:t>
      </w:r>
    </w:p>
    <w:p w14:paraId="317E7F3E" w14:textId="77777777" w:rsidR="0059120E" w:rsidRDefault="00FB191D">
      <w:pPr>
        <w:pStyle w:val="Heading1"/>
      </w:pPr>
      <w:sdt>
        <w:sdtPr>
          <w:id w:val="-1150367223"/>
          <w:placeholder>
            <w:docPart w:val="2F00D8109493EA4BA59DEA359CC6EF47"/>
          </w:placeholder>
          <w:temporary/>
          <w:showingPlcHdr/>
          <w15:appearance w15:val="hidden"/>
        </w:sdtPr>
        <w:sdtEndPr/>
        <w:sdtContent>
          <w:r w:rsidR="008E2E2A">
            <w:t>Education</w:t>
          </w:r>
        </w:sdtContent>
      </w:sdt>
    </w:p>
    <w:p w14:paraId="5CE435C1" w14:textId="77777777" w:rsidR="0059120E" w:rsidRDefault="00FB191D">
      <w:pPr>
        <w:pStyle w:val="Heading2"/>
      </w:pPr>
      <w:sdt>
        <w:sdtPr>
          <w:id w:val="-1529011685"/>
          <w:placeholder>
            <w:docPart w:val="3E0B6F3B39F20249A863CC11F1311F34"/>
          </w:placeholder>
          <w:temporary/>
          <w:showingPlcHdr/>
          <w15:appearance w15:val="hidden"/>
        </w:sdtPr>
        <w:sdtEndPr/>
        <w:sdtContent>
          <w:r w:rsidR="008E2E2A">
            <w:t>Degree / Date of Graduation</w:t>
          </w:r>
        </w:sdtContent>
      </w:sdt>
    </w:p>
    <w:p w14:paraId="39EF0AD9" w14:textId="4A2DB08B" w:rsidR="0059120E" w:rsidRDefault="00C40C27">
      <w:r>
        <w:t xml:space="preserve">First year </w:t>
      </w:r>
      <w:proofErr w:type="spellStart"/>
      <w:r>
        <w:t>B</w:t>
      </w:r>
      <w:r w:rsidR="008F68D4">
        <w:t>.</w:t>
      </w:r>
      <w:r>
        <w:t>tech</w:t>
      </w:r>
      <w:proofErr w:type="spellEnd"/>
      <w:r>
        <w:t xml:space="preserve"> </w:t>
      </w:r>
      <w:r w:rsidR="008F68D4">
        <w:t>student IT</w:t>
      </w:r>
    </w:p>
    <w:p w14:paraId="55DA9DBC" w14:textId="77777777" w:rsidR="008F68D4" w:rsidRDefault="008F68D4"/>
    <w:p w14:paraId="22800997" w14:textId="77777777" w:rsidR="0059120E" w:rsidRDefault="00FB191D">
      <w:pPr>
        <w:pStyle w:val="Heading1"/>
      </w:pPr>
      <w:sdt>
        <w:sdtPr>
          <w:id w:val="617349259"/>
          <w:placeholder>
            <w:docPart w:val="4654ECE89E89E04884FA43DBEA89F989"/>
          </w:placeholder>
          <w:temporary/>
          <w:showingPlcHdr/>
          <w15:appearance w15:val="hidden"/>
        </w:sdtPr>
        <w:sdtEndPr/>
        <w:sdtContent>
          <w:r w:rsidR="008E2E2A">
            <w:t>Experience</w:t>
          </w:r>
        </w:sdtContent>
      </w:sdt>
    </w:p>
    <w:p w14:paraId="24FCA8C5" w14:textId="7B692CA7" w:rsidR="0059120E" w:rsidRDefault="00B77665">
      <w:pPr>
        <w:pStyle w:val="Heading2"/>
      </w:pPr>
      <w:r>
        <w:t xml:space="preserve">Web developing Team Member </w:t>
      </w:r>
    </w:p>
    <w:p w14:paraId="0CE30319" w14:textId="7F40621C" w:rsidR="004D5AE3" w:rsidRDefault="004D5AE3" w:rsidP="004D5AE3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Report writing </w:t>
      </w:r>
    </w:p>
    <w:p w14:paraId="6400D969" w14:textId="18877AAE" w:rsidR="004D5AE3" w:rsidRDefault="007506C0" w:rsidP="004D5AE3">
      <w:pPr>
        <w:rPr>
          <w:b/>
          <w:bCs/>
          <w:i/>
          <w:iCs/>
        </w:rPr>
      </w:pPr>
      <w:r>
        <w:rPr>
          <w:b/>
          <w:bCs/>
          <w:i/>
          <w:iCs/>
        </w:rPr>
        <w:t>IEEE Member RAAS WIE</w:t>
      </w:r>
    </w:p>
    <w:p w14:paraId="207A2341" w14:textId="66CE3BEC" w:rsidR="007506C0" w:rsidRPr="004D5AE3" w:rsidRDefault="007506C0" w:rsidP="004D5AE3">
      <w:pPr>
        <w:rPr>
          <w:b/>
          <w:bCs/>
          <w:i/>
          <w:iCs/>
        </w:rPr>
      </w:pPr>
      <w:r>
        <w:rPr>
          <w:b/>
          <w:bCs/>
          <w:i/>
          <w:iCs/>
        </w:rPr>
        <w:t>GDSC Member</w:t>
      </w:r>
    </w:p>
    <w:p w14:paraId="0BE348EA" w14:textId="405DAA82" w:rsidR="0059120E" w:rsidRDefault="0059120E">
      <w:pPr>
        <w:pStyle w:val="Heading3"/>
      </w:pPr>
    </w:p>
    <w:p w14:paraId="2970E717" w14:textId="53CF9328" w:rsidR="0059120E" w:rsidRDefault="0059120E"/>
    <w:p w14:paraId="6B5E2C07" w14:textId="493AFC8F" w:rsidR="0059120E" w:rsidRDefault="0059120E">
      <w:pPr>
        <w:pStyle w:val="Heading1"/>
      </w:pPr>
    </w:p>
    <w:p w14:paraId="16CBFE1C" w14:textId="7A7A55BE" w:rsidR="0059120E" w:rsidRDefault="0059120E">
      <w:pPr>
        <w:pStyle w:val="Heading2"/>
      </w:pPr>
    </w:p>
    <w:p w14:paraId="2AE02B80" w14:textId="544E6263" w:rsidR="0059120E" w:rsidRDefault="0059120E"/>
    <w:sectPr w:rsidR="0059120E" w:rsidSect="008E2E2A">
      <w:headerReference w:type="default" r:id="rId8"/>
      <w:footerReference w:type="default" r:id="rId9"/>
      <w:headerReference w:type="first" r:id="rId10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0E36E" w14:textId="77777777" w:rsidR="003F7EA5" w:rsidRDefault="003F7EA5">
      <w:pPr>
        <w:spacing w:after="0" w:line="240" w:lineRule="auto"/>
      </w:pPr>
      <w:r>
        <w:separator/>
      </w:r>
    </w:p>
  </w:endnote>
  <w:endnote w:type="continuationSeparator" w:id="0">
    <w:p w14:paraId="1D765B8B" w14:textId="77777777" w:rsidR="003F7EA5" w:rsidRDefault="003F7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4F1962" w14:textId="77777777" w:rsidR="0059120E" w:rsidRDefault="008E2E2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FDDA2" w14:textId="77777777" w:rsidR="003F7EA5" w:rsidRDefault="003F7EA5">
      <w:pPr>
        <w:spacing w:after="0" w:line="240" w:lineRule="auto"/>
      </w:pPr>
      <w:r>
        <w:separator/>
      </w:r>
    </w:p>
  </w:footnote>
  <w:footnote w:type="continuationSeparator" w:id="0">
    <w:p w14:paraId="1E25C794" w14:textId="77777777" w:rsidR="003F7EA5" w:rsidRDefault="003F7E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17F23" w14:textId="77777777" w:rsidR="0059120E" w:rsidRDefault="008E2E2A">
    <w:pPr>
      <w:pStyle w:val="Header"/>
    </w:pPr>
    <w:r>
      <w:rPr>
        <w:noProof/>
        <w:lang w:eastAsia="zh-TW" w:bidi="hi-IN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424623E" wp14:editId="12D9D31F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F162262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">
              <v:rect id="Rectangle 2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D3C91" w14:textId="77777777" w:rsidR="0059120E" w:rsidRDefault="008E2E2A">
    <w:pPr>
      <w:pStyle w:val="Header"/>
    </w:pPr>
    <w:r>
      <w:rPr>
        <w:noProof/>
        <w:lang w:eastAsia="zh-TW" w:bidi="hi-IN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98503A2" wp14:editId="0EE9409C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4D29C122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">
              <v:rect id="Rectangle 6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93A2681"/>
    <w:multiLevelType w:val="hybridMultilevel"/>
    <w:tmpl w:val="CA4A1A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644768"/>
    <w:multiLevelType w:val="hybridMultilevel"/>
    <w:tmpl w:val="3A52DB0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6D771D4"/>
    <w:multiLevelType w:val="hybridMultilevel"/>
    <w:tmpl w:val="661249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attachedTemplate r:id="rId1"/>
  <w:revisionView w:inkAnnotation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006"/>
    <w:rsid w:val="001F19CF"/>
    <w:rsid w:val="0025371D"/>
    <w:rsid w:val="002C3BB2"/>
    <w:rsid w:val="003430C2"/>
    <w:rsid w:val="003F7EA5"/>
    <w:rsid w:val="004D5AE3"/>
    <w:rsid w:val="0059120E"/>
    <w:rsid w:val="005E4C6E"/>
    <w:rsid w:val="00735826"/>
    <w:rsid w:val="007506C0"/>
    <w:rsid w:val="008E2E2A"/>
    <w:rsid w:val="008F68D4"/>
    <w:rsid w:val="00A90C3C"/>
    <w:rsid w:val="00B177E9"/>
    <w:rsid w:val="00B77665"/>
    <w:rsid w:val="00BF2006"/>
    <w:rsid w:val="00C40C27"/>
    <w:rsid w:val="00DE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DD92CD5"/>
  <w15:chartTrackingRefBased/>
  <w15:docId w15:val="{368FD8CD-5AEA-E54A-8563-73636CB56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F0D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B177E9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77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4C6E"/>
    <w:rPr>
      <w:color w:val="A65E8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hyperlink" Target="mailto:sreelakshmi2708@gmail.com" TargetMode="External" /><Relationship Id="rId12" Type="http://schemas.openxmlformats.org/officeDocument/2006/relationships/glossaryDocument" Target="glossary/document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604A9C11-B9B8-BA4B-9762-8828637F0B52%7dtf5000203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8BD0DB421A08E4182E3D383E0764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718EB9-D691-A448-904C-B73596CADFE4}"/>
      </w:docPartPr>
      <w:docPartBody>
        <w:p w:rsidR="00110BD0" w:rsidRDefault="00A1598E">
          <w:pPr>
            <w:pStyle w:val="58BD0DB421A08E4182E3D383E0764CC8"/>
          </w:pPr>
          <w:r>
            <w:t>Skills Summary</w:t>
          </w:r>
        </w:p>
      </w:docPartBody>
    </w:docPart>
    <w:docPart>
      <w:docPartPr>
        <w:name w:val="2F00D8109493EA4BA59DEA359CC6E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A4A0E-FA8D-2543-9B57-5F0DA884CC29}"/>
      </w:docPartPr>
      <w:docPartBody>
        <w:p w:rsidR="00110BD0" w:rsidRDefault="00A1598E">
          <w:pPr>
            <w:pStyle w:val="2F00D8109493EA4BA59DEA359CC6EF47"/>
          </w:pPr>
          <w:r>
            <w:t>Education</w:t>
          </w:r>
        </w:p>
      </w:docPartBody>
    </w:docPart>
    <w:docPart>
      <w:docPartPr>
        <w:name w:val="3E0B6F3B39F20249A863CC11F1311F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6CD31-3F5A-564B-9C25-87B4428E88E6}"/>
      </w:docPartPr>
      <w:docPartBody>
        <w:p w:rsidR="00110BD0" w:rsidRDefault="00A1598E">
          <w:pPr>
            <w:pStyle w:val="3E0B6F3B39F20249A863CC11F1311F34"/>
          </w:pPr>
          <w:r>
            <w:t>Degree / Date of Graduation</w:t>
          </w:r>
        </w:p>
      </w:docPartBody>
    </w:docPart>
    <w:docPart>
      <w:docPartPr>
        <w:name w:val="4654ECE89E89E04884FA43DBEA89F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8B104-6B28-F343-A989-C3D82311737A}"/>
      </w:docPartPr>
      <w:docPartBody>
        <w:p w:rsidR="00110BD0" w:rsidRDefault="00A1598E">
          <w:pPr>
            <w:pStyle w:val="4654ECE89E89E04884FA43DBEA89F989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98E"/>
    <w:rsid w:val="00110BD0"/>
    <w:rsid w:val="00A1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BD0DB421A08E4182E3D383E0764CC8">
    <w:name w:val="58BD0DB421A08E4182E3D383E0764CC8"/>
  </w:style>
  <w:style w:type="paragraph" w:customStyle="1" w:styleId="2F00D8109493EA4BA59DEA359CC6EF47">
    <w:name w:val="2F00D8109493EA4BA59DEA359CC6EF47"/>
  </w:style>
  <w:style w:type="paragraph" w:customStyle="1" w:styleId="3E0B6F3B39F20249A863CC11F1311F34">
    <w:name w:val="3E0B6F3B39F20249A863CC11F1311F34"/>
  </w:style>
  <w:style w:type="paragraph" w:customStyle="1" w:styleId="F0A652D776C27E49BFC6E61B983DCB15">
    <w:name w:val="F0A652D776C27E49BFC6E61B983DCB15"/>
  </w:style>
  <w:style w:type="paragraph" w:customStyle="1" w:styleId="4654ECE89E89E04884FA43DBEA89F989">
    <w:name w:val="4654ECE89E89E04884FA43DBEA89F989"/>
  </w:style>
  <w:style w:type="paragraph" w:customStyle="1" w:styleId="1A5F136AD0FA2E498BB5E4B2F2C213A0">
    <w:name w:val="1A5F136AD0FA2E498BB5E4B2F2C213A0"/>
  </w:style>
  <w:style w:type="paragraph" w:customStyle="1" w:styleId="C71FB57BD283C24EBA408EA8925FB92D">
    <w:name w:val="C71FB57BD283C24EBA408EA8925FB92D"/>
  </w:style>
  <w:style w:type="paragraph" w:customStyle="1" w:styleId="91067CA566A957438E9E75DEBCD78698">
    <w:name w:val="91067CA566A957438E9E75DEBCD78698"/>
  </w:style>
  <w:style w:type="paragraph" w:customStyle="1" w:styleId="54BB561D9C6891428AEEBFFC2447B152">
    <w:name w:val="54BB561D9C6891428AEEBFFC2447B152"/>
  </w:style>
  <w:style w:type="paragraph" w:customStyle="1" w:styleId="9F17B9598D0F2641AC8CBAC7B37E5805">
    <w:name w:val="9F17B9598D0F2641AC8CBAC7B37E5805"/>
  </w:style>
  <w:style w:type="paragraph" w:customStyle="1" w:styleId="B04A507AA7EEEA4F896514E27C8FE6FD">
    <w:name w:val="B04A507AA7EEEA4F896514E27C8FE6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%7b604A9C11-B9B8-BA4B-9762-8828637F0B52%7dtf50002038.dotx</Template>
  <TotalTime>0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Sreelakshmi B S</dc:creator>
  <cp:keywords/>
  <dc:description/>
  <cp:lastModifiedBy>Sreelakshmi B S</cp:lastModifiedBy>
  <cp:revision>2</cp:revision>
  <dcterms:created xsi:type="dcterms:W3CDTF">2021-09-01T16:37:00Z</dcterms:created>
  <dcterms:modified xsi:type="dcterms:W3CDTF">2021-09-01T16:37:00Z</dcterms:modified>
</cp:coreProperties>
</file>